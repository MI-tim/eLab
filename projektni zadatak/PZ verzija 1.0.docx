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C0" w:rsidRPr="00A00DC0" w:rsidRDefault="00A00DC0" w:rsidP="00A00DC0">
      <w:pPr>
        <w:rPr>
          <w:lang w:val="sr-Cyrl-RS"/>
        </w:rPr>
      </w:pPr>
      <w:bookmarkStart w:id="0" w:name="_GoBack"/>
      <w:bookmarkEnd w:id="0"/>
    </w:p>
    <w:sectPr w:rsidR="00A00DC0" w:rsidRPr="00A00DC0" w:rsidSect="00A00DC0">
      <w:pgSz w:w="11907" w:h="16839" w:code="9"/>
      <w:pgMar w:top="1440" w:right="1080" w:bottom="1440" w:left="108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tan BG">
    <w:panose1 w:val="00000000000000000000"/>
    <w:charset w:val="00"/>
    <w:family w:val="modern"/>
    <w:notTrueType/>
    <w:pitch w:val="variable"/>
    <w:sig w:usb0="80000227" w:usb1="00000008" w:usb2="00000000" w:usb3="00000000" w:csb0="0000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1EF8"/>
    <w:multiLevelType w:val="hybridMultilevel"/>
    <w:tmpl w:val="6490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C0"/>
    <w:rsid w:val="001171DD"/>
    <w:rsid w:val="00A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B67E-009B-40E5-8725-B38C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DC0"/>
    <w:rPr>
      <w:rFonts w:ascii="Platan BG" w:hAnsi="Platan BG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DC0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color w:val="B01513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DC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DC0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B01513" w:themeColor="accent1"/>
      <w:sz w:val="26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C0"/>
    <w:pPr>
      <w:keepNext/>
      <w:keepLines/>
      <w:spacing w:before="160" w:after="0"/>
      <w:outlineLvl w:val="3"/>
    </w:pPr>
    <w:rPr>
      <w:rFonts w:eastAsiaTheme="majorEastAsia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00DC0"/>
    <w:rPr>
      <w:rFonts w:ascii="Platan BG" w:eastAsiaTheme="majorEastAsia" w:hAnsi="Platan BG" w:cstheme="majorBidi"/>
      <w:b/>
      <w:color w:val="B01513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DC0"/>
    <w:rPr>
      <w:rFonts w:ascii="Platan BG" w:eastAsiaTheme="majorEastAsia" w:hAnsi="Platan BG" w:cstheme="majorBidi"/>
      <w:color w:val="404040" w:themeColor="text1" w:themeTint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0DC0"/>
    <w:rPr>
      <w:rFonts w:ascii="Platan BG" w:eastAsiaTheme="majorEastAsia" w:hAnsi="Platan BG" w:cstheme="majorBidi"/>
      <w:color w:val="B01513" w:themeColor="accent1"/>
      <w:sz w:val="2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C0"/>
    <w:rPr>
      <w:rFonts w:ascii="Platan BG" w:eastAsiaTheme="majorEastAsia" w:hAnsi="Platan BG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00DC0"/>
    <w:pPr>
      <w:spacing w:after="0" w:line="240" w:lineRule="auto"/>
    </w:pPr>
    <w:rPr>
      <w:rFonts w:ascii="Platan BG" w:hAnsi="Platan BG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00DC0"/>
    <w:rPr>
      <w:rFonts w:ascii="Platan BG" w:hAnsi="Platan BG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A00DC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DC0"/>
    <w:rPr>
      <w:rFonts w:ascii="Platan BG" w:eastAsiaTheme="majorEastAsia" w:hAnsi="Platan BG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o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C855C-5121-47FF-A4E8-1C880764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Milosh Pivic</dc:creator>
  <cp:keywords/>
  <cp:lastModifiedBy>Milosh Pivic</cp:lastModifiedBy>
  <cp:revision>1</cp:revision>
  <dcterms:created xsi:type="dcterms:W3CDTF">2015-03-02T19:47:00Z</dcterms:created>
  <dcterms:modified xsi:type="dcterms:W3CDTF">2015-03-02T19:57:00Z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